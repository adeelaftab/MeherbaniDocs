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5177" w14:textId="3A8AAA6D" w:rsidR="00A10484" w:rsidRDefault="0035340E">
      <w:pPr>
        <w:pStyle w:val="Title"/>
      </w:pPr>
      <w:r w:rsidRPr="0035340E">
        <w:t>Website Public and Account Layout</w:t>
      </w:r>
    </w:p>
    <w:p w14:paraId="7B872655" w14:textId="4840FAA8" w:rsidR="00855982" w:rsidRPr="00855982" w:rsidRDefault="0009729B" w:rsidP="00855982">
      <w:pPr>
        <w:pStyle w:val="Heading1"/>
      </w:pPr>
      <w:r w:rsidRPr="0009729B">
        <w:t>Website Public Layout</w:t>
      </w:r>
      <w:r w:rsidR="004821BC">
        <w:t xml:space="preserve"> (</w:t>
      </w:r>
      <w:r w:rsidR="004821BC" w:rsidRPr="00897558">
        <w:rPr>
          <w:color w:val="FF0000"/>
        </w:rPr>
        <w:t>Expands with time and search</w:t>
      </w:r>
      <w:r w:rsidR="004821BC">
        <w:t>)</w:t>
      </w:r>
    </w:p>
    <w:p w14:paraId="2C237DB3" w14:textId="1DBD579D" w:rsidR="009E68FC" w:rsidRDefault="00087B42" w:rsidP="009E68FC">
      <w:pPr>
        <w:pStyle w:val="ListParagraph"/>
        <w:numPr>
          <w:ilvl w:val="0"/>
          <w:numId w:val="33"/>
        </w:numPr>
      </w:pPr>
      <w:r>
        <w:t>Front Page</w:t>
      </w:r>
    </w:p>
    <w:p w14:paraId="61780F09" w14:textId="689FB0ED" w:rsidR="00F037A7" w:rsidRDefault="00F037A7" w:rsidP="00BF15EB">
      <w:pPr>
        <w:pStyle w:val="ListParagraph"/>
        <w:numPr>
          <w:ilvl w:val="0"/>
          <w:numId w:val="35"/>
        </w:numPr>
      </w:pPr>
      <w:r>
        <w:t>Top Header: (Home, Ad(s) Listing, Fundraising, Donation,</w:t>
      </w:r>
      <w:r w:rsidR="000B5C08">
        <w:t xml:space="preserve"> Lend/Contribute, Stories, Login/SignUp</w:t>
      </w:r>
      <w:r>
        <w:t>)</w:t>
      </w:r>
    </w:p>
    <w:p w14:paraId="4D605429" w14:textId="4AA2C54E" w:rsidR="00BF15EB" w:rsidRDefault="00B5173A" w:rsidP="00BF15EB">
      <w:pPr>
        <w:pStyle w:val="ListParagraph"/>
        <w:numPr>
          <w:ilvl w:val="0"/>
          <w:numId w:val="35"/>
        </w:numPr>
      </w:pPr>
      <w:r>
        <w:t>Top search slider with categories icons display and text</w:t>
      </w:r>
    </w:p>
    <w:p w14:paraId="56CB972F" w14:textId="063BC4E4" w:rsidR="00BF15EB" w:rsidRDefault="00EE1E40" w:rsidP="00BF15EB">
      <w:pPr>
        <w:pStyle w:val="ListParagraph"/>
        <w:numPr>
          <w:ilvl w:val="0"/>
          <w:numId w:val="35"/>
        </w:numPr>
      </w:pPr>
      <w:r>
        <w:t>Showing multiple option for Donation/Charity Need Ads, Fundraising, Lend/Contribute</w:t>
      </w:r>
      <w:r w:rsidR="00656A69">
        <w:t>, Stories, Support Us.</w:t>
      </w:r>
    </w:p>
    <w:p w14:paraId="2AF6507C" w14:textId="52344E25" w:rsidR="00A378BE" w:rsidRDefault="00A378BE" w:rsidP="00BF15EB">
      <w:pPr>
        <w:pStyle w:val="ListParagraph"/>
        <w:numPr>
          <w:ilvl w:val="0"/>
          <w:numId w:val="35"/>
        </w:numPr>
      </w:pPr>
      <w:r>
        <w:t>Stats of donation fundraising and others</w:t>
      </w:r>
    </w:p>
    <w:p w14:paraId="76C3D2DC" w14:textId="55474A32" w:rsidR="002B36CE" w:rsidRDefault="002B36CE" w:rsidP="00BF15EB">
      <w:pPr>
        <w:pStyle w:val="ListParagraph"/>
        <w:numPr>
          <w:ilvl w:val="0"/>
          <w:numId w:val="35"/>
        </w:numPr>
      </w:pPr>
      <w:r>
        <w:t>How it Works</w:t>
      </w:r>
    </w:p>
    <w:p w14:paraId="3147A193" w14:textId="36D7256F" w:rsidR="007E4E0A" w:rsidRDefault="007E4E0A" w:rsidP="00BF15EB">
      <w:pPr>
        <w:pStyle w:val="ListParagraph"/>
        <w:numPr>
          <w:ilvl w:val="0"/>
          <w:numId w:val="35"/>
        </w:numPr>
      </w:pPr>
      <w:r>
        <w:t>Fundraising Top Data</w:t>
      </w:r>
    </w:p>
    <w:p w14:paraId="1B838437" w14:textId="100880F3" w:rsidR="00BF15EB" w:rsidRDefault="00CD4635" w:rsidP="00BF15EB">
      <w:pPr>
        <w:pStyle w:val="ListParagraph"/>
        <w:numPr>
          <w:ilvl w:val="0"/>
          <w:numId w:val="35"/>
        </w:numPr>
      </w:pPr>
      <w:r>
        <w:t>Success Stories</w:t>
      </w:r>
      <w:r w:rsidR="001E3FF9">
        <w:t xml:space="preserve"> from Meherbani</w:t>
      </w:r>
      <w:r w:rsidR="00A55921">
        <w:t>.</w:t>
      </w:r>
    </w:p>
    <w:p w14:paraId="5F90A809" w14:textId="7A102620" w:rsidR="005D7572" w:rsidRDefault="00E2627A" w:rsidP="00BF15EB">
      <w:pPr>
        <w:pStyle w:val="ListParagraph"/>
        <w:numPr>
          <w:ilvl w:val="0"/>
          <w:numId w:val="35"/>
        </w:numPr>
      </w:pPr>
      <w:r>
        <w:t xml:space="preserve">Talk </w:t>
      </w:r>
      <w:r w:rsidR="00C91624">
        <w:t>to</w:t>
      </w:r>
      <w:r>
        <w:t xml:space="preserve"> Us/Take Demo</w:t>
      </w:r>
    </w:p>
    <w:p w14:paraId="29A490F9" w14:textId="4DCDC152" w:rsidR="007E5D4D" w:rsidRDefault="007E5D4D" w:rsidP="00BF15EB">
      <w:pPr>
        <w:pStyle w:val="ListParagraph"/>
        <w:numPr>
          <w:ilvl w:val="0"/>
          <w:numId w:val="35"/>
        </w:numPr>
      </w:pPr>
      <w:r>
        <w:t>Footer</w:t>
      </w:r>
    </w:p>
    <w:p w14:paraId="11C74EAD" w14:textId="538EBF33" w:rsidR="002E1CD7" w:rsidRDefault="0021201C" w:rsidP="002E1CD7">
      <w:pPr>
        <w:pStyle w:val="ListParagraph"/>
        <w:numPr>
          <w:ilvl w:val="0"/>
          <w:numId w:val="33"/>
        </w:numPr>
      </w:pPr>
      <w:r>
        <w:t>Ad(s) Listing</w:t>
      </w:r>
    </w:p>
    <w:p w14:paraId="02606155" w14:textId="3275DAF5" w:rsidR="005D7572" w:rsidRDefault="00CF1556" w:rsidP="005D7572">
      <w:pPr>
        <w:pStyle w:val="ListParagraph"/>
        <w:numPr>
          <w:ilvl w:val="0"/>
          <w:numId w:val="36"/>
        </w:numPr>
      </w:pPr>
      <w:r>
        <w:t>Show Categories</w:t>
      </w:r>
      <w:bookmarkStart w:id="0" w:name="_GoBack"/>
      <w:bookmarkEnd w:id="0"/>
    </w:p>
    <w:p w14:paraId="517ACC28" w14:textId="2505A3B3" w:rsidR="005D7572" w:rsidRDefault="005D7572" w:rsidP="005D7572">
      <w:pPr>
        <w:pStyle w:val="ListParagraph"/>
        <w:numPr>
          <w:ilvl w:val="0"/>
          <w:numId w:val="36"/>
        </w:numPr>
      </w:pPr>
      <w:r>
        <w:t>Authenticate</w:t>
      </w:r>
    </w:p>
    <w:p w14:paraId="63E7E16D" w14:textId="055E7840" w:rsidR="009E68FC" w:rsidRDefault="00026ED9" w:rsidP="002E1CD7">
      <w:pPr>
        <w:pStyle w:val="ListParagraph"/>
        <w:numPr>
          <w:ilvl w:val="0"/>
          <w:numId w:val="33"/>
        </w:numPr>
      </w:pPr>
      <w:r>
        <w:t>Looking for Charity</w:t>
      </w:r>
    </w:p>
    <w:p w14:paraId="4B015B23" w14:textId="42FC54C1" w:rsidR="009E68FC" w:rsidRDefault="00026ED9" w:rsidP="009E68FC">
      <w:pPr>
        <w:pStyle w:val="ListParagraph"/>
        <w:numPr>
          <w:ilvl w:val="0"/>
          <w:numId w:val="34"/>
        </w:numPr>
      </w:pPr>
      <w:r>
        <w:t>Post Ad(s)</w:t>
      </w:r>
    </w:p>
    <w:p w14:paraId="678AEBF6" w14:textId="77777777" w:rsidR="009E68FC" w:rsidRDefault="009E68FC" w:rsidP="009E68FC">
      <w:pPr>
        <w:pStyle w:val="ListParagraph"/>
        <w:numPr>
          <w:ilvl w:val="0"/>
          <w:numId w:val="34"/>
        </w:numPr>
      </w:pPr>
      <w:r>
        <w:t>Searching</w:t>
      </w:r>
    </w:p>
    <w:p w14:paraId="101561DF" w14:textId="5F4BA615" w:rsidR="002E1CD7" w:rsidRDefault="009E68FC" w:rsidP="002E1CD7">
      <w:pPr>
        <w:pStyle w:val="ListParagraph"/>
        <w:numPr>
          <w:ilvl w:val="0"/>
          <w:numId w:val="34"/>
        </w:numPr>
      </w:pPr>
      <w:r>
        <w:t>Request charity</w:t>
      </w:r>
    </w:p>
    <w:p w14:paraId="742F63A5" w14:textId="31A22ED7" w:rsidR="00026ED9" w:rsidRDefault="00026ED9" w:rsidP="002E1CD7">
      <w:pPr>
        <w:pStyle w:val="ListParagraph"/>
        <w:numPr>
          <w:ilvl w:val="0"/>
          <w:numId w:val="34"/>
        </w:numPr>
      </w:pPr>
      <w:r>
        <w:t>Need Help</w:t>
      </w:r>
    </w:p>
    <w:p w14:paraId="5E51D917" w14:textId="1B973174" w:rsidR="00026ED9" w:rsidRDefault="00026ED9" w:rsidP="002E1CD7">
      <w:pPr>
        <w:pStyle w:val="ListParagraph"/>
        <w:numPr>
          <w:ilvl w:val="0"/>
          <w:numId w:val="33"/>
        </w:numPr>
      </w:pPr>
      <w:r>
        <w:t xml:space="preserve">Submit </w:t>
      </w:r>
      <w:r w:rsidR="008D70B5">
        <w:t>donation</w:t>
      </w:r>
    </w:p>
    <w:p w14:paraId="3717A09B" w14:textId="48204A62" w:rsidR="00026ED9" w:rsidRDefault="00026ED9" w:rsidP="00026ED9">
      <w:pPr>
        <w:pStyle w:val="ListParagraph"/>
        <w:numPr>
          <w:ilvl w:val="0"/>
          <w:numId w:val="37"/>
        </w:numPr>
      </w:pPr>
      <w:r>
        <w:t xml:space="preserve">Post </w:t>
      </w:r>
      <w:r w:rsidR="008D70B5">
        <w:t xml:space="preserve">donation </w:t>
      </w:r>
      <w:r>
        <w:t>Ad(s)</w:t>
      </w:r>
    </w:p>
    <w:p w14:paraId="3B2E0245" w14:textId="2EBE1A9F" w:rsidR="00026ED9" w:rsidRDefault="00026ED9" w:rsidP="00026ED9">
      <w:pPr>
        <w:pStyle w:val="ListParagraph"/>
        <w:numPr>
          <w:ilvl w:val="0"/>
          <w:numId w:val="37"/>
        </w:numPr>
      </w:pPr>
      <w:r>
        <w:t xml:space="preserve">Searching </w:t>
      </w:r>
    </w:p>
    <w:p w14:paraId="4E101BC7" w14:textId="09819A83" w:rsidR="00026ED9" w:rsidRDefault="00026ED9" w:rsidP="00026ED9">
      <w:pPr>
        <w:pStyle w:val="ListParagraph"/>
        <w:numPr>
          <w:ilvl w:val="0"/>
          <w:numId w:val="37"/>
        </w:numPr>
      </w:pPr>
      <w:r>
        <w:t>Respond to Charity Ad(s)</w:t>
      </w:r>
    </w:p>
    <w:p w14:paraId="4C11408C" w14:textId="7A1B5CB5" w:rsidR="00026ED9" w:rsidRDefault="00026ED9" w:rsidP="00026ED9">
      <w:pPr>
        <w:pStyle w:val="ListParagraph"/>
        <w:numPr>
          <w:ilvl w:val="0"/>
          <w:numId w:val="37"/>
        </w:numPr>
      </w:pPr>
      <w:r>
        <w:t>Need Help</w:t>
      </w:r>
    </w:p>
    <w:p w14:paraId="382C8AEF" w14:textId="06C07BDA" w:rsidR="002E1CD7" w:rsidRDefault="002E1CD7" w:rsidP="002E1CD7">
      <w:pPr>
        <w:pStyle w:val="ListParagraph"/>
        <w:numPr>
          <w:ilvl w:val="0"/>
          <w:numId w:val="33"/>
        </w:numPr>
      </w:pPr>
      <w:r w:rsidRPr="002E1CD7">
        <w:t>Outside visitor</w:t>
      </w:r>
    </w:p>
    <w:p w14:paraId="397CF4ED" w14:textId="0C359FDB" w:rsidR="00862AD7" w:rsidRDefault="00862AD7" w:rsidP="00026ED9">
      <w:pPr>
        <w:pStyle w:val="ListParagraph"/>
        <w:numPr>
          <w:ilvl w:val="0"/>
          <w:numId w:val="38"/>
        </w:numPr>
      </w:pPr>
      <w:r>
        <w:t>Visit Website (Mobile App Not Accessible without login)</w:t>
      </w:r>
    </w:p>
    <w:p w14:paraId="215C037C" w14:textId="23ACDBE7" w:rsidR="00026ED9" w:rsidRDefault="003D2DCF" w:rsidP="00026ED9">
      <w:pPr>
        <w:pStyle w:val="ListParagraph"/>
        <w:numPr>
          <w:ilvl w:val="0"/>
          <w:numId w:val="38"/>
        </w:numPr>
      </w:pPr>
      <w:r>
        <w:t xml:space="preserve">Searching </w:t>
      </w:r>
    </w:p>
    <w:p w14:paraId="17B4EFB0" w14:textId="56492E15" w:rsidR="003D2DCF" w:rsidRDefault="000D6EC3" w:rsidP="00026ED9">
      <w:pPr>
        <w:pStyle w:val="ListParagraph"/>
        <w:numPr>
          <w:ilvl w:val="0"/>
          <w:numId w:val="38"/>
        </w:numPr>
      </w:pPr>
      <w:r>
        <w:t xml:space="preserve">Can Visit </w:t>
      </w:r>
      <w:r w:rsidR="003D2DCF">
        <w:t>charity and donation Ad(s).</w:t>
      </w:r>
    </w:p>
    <w:p w14:paraId="249B049B" w14:textId="050A04FA" w:rsidR="008B7A3E" w:rsidRDefault="004766C8" w:rsidP="008B7A3E">
      <w:pPr>
        <w:pStyle w:val="ListParagraph"/>
        <w:numPr>
          <w:ilvl w:val="0"/>
          <w:numId w:val="38"/>
        </w:numPr>
      </w:pPr>
      <w:r>
        <w:t>Only View Public information (Sign in is required to see All)</w:t>
      </w:r>
      <w:r w:rsidR="00E84068">
        <w:t>.</w:t>
      </w:r>
    </w:p>
    <w:p w14:paraId="4D5D7A83" w14:textId="77777777" w:rsidR="002E0555" w:rsidRDefault="002E0555" w:rsidP="002E0555">
      <w:pPr>
        <w:pStyle w:val="ListParagraph"/>
        <w:numPr>
          <w:ilvl w:val="0"/>
          <w:numId w:val="33"/>
        </w:numPr>
      </w:pPr>
      <w:r>
        <w:t>Contact Module</w:t>
      </w:r>
    </w:p>
    <w:p w14:paraId="794139E0" w14:textId="77777777" w:rsidR="002E0555" w:rsidRDefault="002E0555" w:rsidP="002E0555">
      <w:pPr>
        <w:pStyle w:val="ListParagraph"/>
        <w:numPr>
          <w:ilvl w:val="0"/>
          <w:numId w:val="33"/>
        </w:numPr>
      </w:pPr>
      <w:r>
        <w:t>Ad(s) Posting Module</w:t>
      </w:r>
    </w:p>
    <w:p w14:paraId="6C6DA6FC" w14:textId="6F1EF15D" w:rsidR="008B7A3E" w:rsidRDefault="008B7A3E" w:rsidP="002E0555">
      <w:pPr>
        <w:pStyle w:val="ListParagraph"/>
        <w:numPr>
          <w:ilvl w:val="0"/>
          <w:numId w:val="33"/>
        </w:numPr>
      </w:pPr>
      <w:r>
        <w:br w:type="page"/>
      </w:r>
    </w:p>
    <w:p w14:paraId="792EA5BE" w14:textId="0391A16B" w:rsidR="002860C6" w:rsidRPr="00855982" w:rsidRDefault="00352267" w:rsidP="002860C6">
      <w:pPr>
        <w:pStyle w:val="Heading1"/>
      </w:pPr>
      <w:r>
        <w:lastRenderedPageBreak/>
        <w:t>1</w:t>
      </w:r>
      <w:r w:rsidR="009A0544">
        <w:t xml:space="preserve"> </w:t>
      </w:r>
      <w:r>
        <w:t xml:space="preserve">- </w:t>
      </w:r>
      <w:r w:rsidR="00A70F75" w:rsidRPr="00A70F75">
        <w:t xml:space="preserve">Website </w:t>
      </w:r>
      <w:r w:rsidR="00A70F75">
        <w:t>User</w:t>
      </w:r>
      <w:r w:rsidR="00A70F75" w:rsidRPr="00A70F75">
        <w:t xml:space="preserve"> Account Layout</w:t>
      </w:r>
      <w:r w:rsidR="00B137FD">
        <w:t>(</w:t>
      </w:r>
      <w:r w:rsidR="00B137FD" w:rsidRPr="00897558">
        <w:rPr>
          <w:color w:val="FF0000"/>
        </w:rPr>
        <w:t>Expands with time and search</w:t>
      </w:r>
      <w:r w:rsidR="00B137FD">
        <w:t>)</w:t>
      </w:r>
    </w:p>
    <w:p w14:paraId="54456394" w14:textId="391830D1" w:rsidR="008B7A3E" w:rsidRDefault="008B7A3E" w:rsidP="008B7A3E"/>
    <w:p w14:paraId="44E48C81" w14:textId="04EA30CF" w:rsidR="00D01378" w:rsidRDefault="00DB3ADD" w:rsidP="00D01378">
      <w:pPr>
        <w:pStyle w:val="Heading1"/>
      </w:pPr>
      <w:r>
        <w:t>2</w:t>
      </w:r>
      <w:r w:rsidR="00D01378">
        <w:t xml:space="preserve"> </w:t>
      </w:r>
      <w:r w:rsidR="00BD463B">
        <w:t>–</w:t>
      </w:r>
      <w:r w:rsidR="00D01378">
        <w:t xml:space="preserve"> </w:t>
      </w:r>
      <w:r w:rsidR="00BD463B">
        <w:t>Admin Panel</w:t>
      </w:r>
      <w:r w:rsidR="00B137FD">
        <w:t>(</w:t>
      </w:r>
      <w:r w:rsidR="00B137FD" w:rsidRPr="00897558">
        <w:rPr>
          <w:color w:val="FF0000"/>
        </w:rPr>
        <w:t>Expands with time and search</w:t>
      </w:r>
      <w:r w:rsidR="00B137FD">
        <w:t>)</w:t>
      </w:r>
    </w:p>
    <w:sectPr w:rsidR="00D01378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D9AFD" w14:textId="77777777" w:rsidR="003A4E09" w:rsidRDefault="003A4E09" w:rsidP="00855982">
      <w:pPr>
        <w:spacing w:after="0" w:line="240" w:lineRule="auto"/>
      </w:pPr>
      <w:r>
        <w:separator/>
      </w:r>
    </w:p>
  </w:endnote>
  <w:endnote w:type="continuationSeparator" w:id="0">
    <w:p w14:paraId="1546EFB4" w14:textId="77777777" w:rsidR="003A4E09" w:rsidRDefault="003A4E0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9488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B0ACC" w14:textId="77777777" w:rsidR="003A4E09" w:rsidRDefault="003A4E09" w:rsidP="00855982">
      <w:pPr>
        <w:spacing w:after="0" w:line="240" w:lineRule="auto"/>
      </w:pPr>
      <w:r>
        <w:separator/>
      </w:r>
    </w:p>
  </w:footnote>
  <w:footnote w:type="continuationSeparator" w:id="0">
    <w:p w14:paraId="363009B3" w14:textId="77777777" w:rsidR="003A4E09" w:rsidRDefault="003A4E0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B7130"/>
    <w:multiLevelType w:val="hybridMultilevel"/>
    <w:tmpl w:val="DF9CE6A2"/>
    <w:lvl w:ilvl="0" w:tplc="C6541A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B20010"/>
    <w:multiLevelType w:val="hybridMultilevel"/>
    <w:tmpl w:val="91BE968E"/>
    <w:lvl w:ilvl="0" w:tplc="58C27DF6">
      <w:start w:val="1"/>
      <w:numFmt w:val="lowerLetter"/>
      <w:lvlText w:val="%1)"/>
      <w:lvlJc w:val="left"/>
      <w:pPr>
        <w:ind w:left="1428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9862949"/>
    <w:multiLevelType w:val="hybridMultilevel"/>
    <w:tmpl w:val="7C74CCE8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9F21FD"/>
    <w:multiLevelType w:val="hybridMultilevel"/>
    <w:tmpl w:val="CD1A0A1A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24DCD"/>
    <w:multiLevelType w:val="hybridMultilevel"/>
    <w:tmpl w:val="145EA4D0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320044"/>
    <w:multiLevelType w:val="hybridMultilevel"/>
    <w:tmpl w:val="7ADCEB8A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162DF3"/>
    <w:multiLevelType w:val="hybridMultilevel"/>
    <w:tmpl w:val="C4D49DF6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9B3395"/>
    <w:multiLevelType w:val="hybridMultilevel"/>
    <w:tmpl w:val="E65CE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149B9"/>
    <w:multiLevelType w:val="hybridMultilevel"/>
    <w:tmpl w:val="2352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0"/>
  </w:num>
  <w:num w:numId="31">
    <w:abstractNumId w:val="17"/>
  </w:num>
  <w:num w:numId="32">
    <w:abstractNumId w:val="25"/>
  </w:num>
  <w:num w:numId="33">
    <w:abstractNumId w:val="26"/>
  </w:num>
  <w:num w:numId="34">
    <w:abstractNumId w:val="21"/>
  </w:num>
  <w:num w:numId="35">
    <w:abstractNumId w:val="24"/>
  </w:num>
  <w:num w:numId="36">
    <w:abstractNumId w:val="22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49"/>
    <w:rsid w:val="00026ED9"/>
    <w:rsid w:val="00087B42"/>
    <w:rsid w:val="0009729B"/>
    <w:rsid w:val="000B5C08"/>
    <w:rsid w:val="000D6EC3"/>
    <w:rsid w:val="000F4C01"/>
    <w:rsid w:val="001A3A87"/>
    <w:rsid w:val="001D4362"/>
    <w:rsid w:val="001E3FF9"/>
    <w:rsid w:val="0021201C"/>
    <w:rsid w:val="002860C6"/>
    <w:rsid w:val="002B36CE"/>
    <w:rsid w:val="002C7949"/>
    <w:rsid w:val="002E0555"/>
    <w:rsid w:val="002E11F7"/>
    <w:rsid w:val="002E1CD7"/>
    <w:rsid w:val="00352267"/>
    <w:rsid w:val="0035340E"/>
    <w:rsid w:val="003A4E09"/>
    <w:rsid w:val="003D2DCF"/>
    <w:rsid w:val="004766C8"/>
    <w:rsid w:val="004821BC"/>
    <w:rsid w:val="00486859"/>
    <w:rsid w:val="004A3CE3"/>
    <w:rsid w:val="004C21B7"/>
    <w:rsid w:val="005D7572"/>
    <w:rsid w:val="00656A69"/>
    <w:rsid w:val="006721AC"/>
    <w:rsid w:val="007833A7"/>
    <w:rsid w:val="007E4E0A"/>
    <w:rsid w:val="007E5D4D"/>
    <w:rsid w:val="00855982"/>
    <w:rsid w:val="00862AD7"/>
    <w:rsid w:val="00877179"/>
    <w:rsid w:val="00877BB9"/>
    <w:rsid w:val="00897558"/>
    <w:rsid w:val="008B7A3E"/>
    <w:rsid w:val="008D70B5"/>
    <w:rsid w:val="00912C8B"/>
    <w:rsid w:val="009749B8"/>
    <w:rsid w:val="009A0544"/>
    <w:rsid w:val="009A595E"/>
    <w:rsid w:val="009E68FC"/>
    <w:rsid w:val="009E7CC1"/>
    <w:rsid w:val="00A10484"/>
    <w:rsid w:val="00A378BE"/>
    <w:rsid w:val="00A55921"/>
    <w:rsid w:val="00A70F75"/>
    <w:rsid w:val="00B137FD"/>
    <w:rsid w:val="00B5173A"/>
    <w:rsid w:val="00B54C75"/>
    <w:rsid w:val="00BD463B"/>
    <w:rsid w:val="00BE1B91"/>
    <w:rsid w:val="00BE699E"/>
    <w:rsid w:val="00BF15EB"/>
    <w:rsid w:val="00C06216"/>
    <w:rsid w:val="00C16BB8"/>
    <w:rsid w:val="00C91624"/>
    <w:rsid w:val="00CD4635"/>
    <w:rsid w:val="00CE08A9"/>
    <w:rsid w:val="00CE617C"/>
    <w:rsid w:val="00CF1556"/>
    <w:rsid w:val="00CF7735"/>
    <w:rsid w:val="00D01378"/>
    <w:rsid w:val="00D25EFF"/>
    <w:rsid w:val="00DB3ADD"/>
    <w:rsid w:val="00E2627A"/>
    <w:rsid w:val="00E76A0B"/>
    <w:rsid w:val="00E84068"/>
    <w:rsid w:val="00EE1E40"/>
    <w:rsid w:val="00F037A7"/>
    <w:rsid w:val="00F81517"/>
    <w:rsid w:val="00FD045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9D6"/>
  <w15:chartTrackingRefBased/>
  <w15:docId w15:val="{E8F65A2A-1F88-4B16-AC4A-8E5B378A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E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263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</dc:creator>
  <cp:lastModifiedBy>Adeel</cp:lastModifiedBy>
  <cp:revision>80</cp:revision>
  <dcterms:created xsi:type="dcterms:W3CDTF">2020-02-05T06:33:00Z</dcterms:created>
  <dcterms:modified xsi:type="dcterms:W3CDTF">2020-02-10T12:53:00Z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