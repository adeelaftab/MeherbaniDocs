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95177" w14:textId="67E25566" w:rsidR="00A10484" w:rsidRDefault="002C7949">
      <w:pPr>
        <w:pStyle w:val="Title"/>
      </w:pPr>
      <w:r>
        <w:t>Meherbani Workflow</w:t>
      </w:r>
    </w:p>
    <w:p w14:paraId="7B872655" w14:textId="2BF12360" w:rsidR="00855982" w:rsidRPr="00855982" w:rsidRDefault="009E68FC" w:rsidP="00855982">
      <w:pPr>
        <w:pStyle w:val="Heading1"/>
      </w:pPr>
      <w:r>
        <w:t>Users based</w:t>
      </w:r>
      <w:r w:rsidR="004821BC">
        <w:t xml:space="preserve"> (</w:t>
      </w:r>
      <w:r w:rsidR="004821BC" w:rsidRPr="00897558">
        <w:rPr>
          <w:color w:val="FF0000"/>
        </w:rPr>
        <w:t>Expands with time and search</w:t>
      </w:r>
      <w:r w:rsidR="004821BC">
        <w:t>)</w:t>
      </w:r>
    </w:p>
    <w:p w14:paraId="2C237DB3" w14:textId="05454478" w:rsidR="009E68FC" w:rsidRDefault="009E68FC" w:rsidP="009E68FC">
      <w:pPr>
        <w:pStyle w:val="ListParagraph"/>
        <w:numPr>
          <w:ilvl w:val="0"/>
          <w:numId w:val="33"/>
        </w:numPr>
      </w:pPr>
      <w:r>
        <w:t>New User</w:t>
      </w:r>
    </w:p>
    <w:p w14:paraId="4D605429" w14:textId="358BFF3D" w:rsidR="00BF15EB" w:rsidRDefault="00BF15EB" w:rsidP="00BF15EB">
      <w:pPr>
        <w:pStyle w:val="ListParagraph"/>
        <w:numPr>
          <w:ilvl w:val="0"/>
          <w:numId w:val="35"/>
        </w:numPr>
      </w:pPr>
      <w:r>
        <w:t>Registration</w:t>
      </w:r>
    </w:p>
    <w:p w14:paraId="56CB972F" w14:textId="65D0EF91" w:rsidR="00BF15EB" w:rsidRDefault="00BF15EB" w:rsidP="00BF15EB">
      <w:pPr>
        <w:pStyle w:val="ListParagraph"/>
        <w:numPr>
          <w:ilvl w:val="0"/>
          <w:numId w:val="35"/>
        </w:numPr>
      </w:pPr>
      <w:r>
        <w:t>Verification</w:t>
      </w:r>
    </w:p>
    <w:p w14:paraId="1B838437" w14:textId="016A216B" w:rsidR="00BF15EB" w:rsidRDefault="00BF15EB" w:rsidP="00BF15EB">
      <w:pPr>
        <w:pStyle w:val="ListParagraph"/>
        <w:numPr>
          <w:ilvl w:val="0"/>
          <w:numId w:val="35"/>
        </w:numPr>
      </w:pPr>
      <w:r>
        <w:t>Authenticate</w:t>
      </w:r>
    </w:p>
    <w:p w14:paraId="5F90A809" w14:textId="56487809" w:rsidR="005D7572" w:rsidRDefault="005D7572" w:rsidP="00BF15EB">
      <w:pPr>
        <w:pStyle w:val="ListParagraph"/>
        <w:numPr>
          <w:ilvl w:val="0"/>
          <w:numId w:val="35"/>
        </w:numPr>
      </w:pPr>
      <w:r>
        <w:t>Login</w:t>
      </w:r>
    </w:p>
    <w:p w14:paraId="11C74EAD" w14:textId="69692940" w:rsidR="002E1CD7" w:rsidRDefault="00C06216" w:rsidP="002E1CD7">
      <w:pPr>
        <w:pStyle w:val="ListParagraph"/>
        <w:numPr>
          <w:ilvl w:val="0"/>
          <w:numId w:val="33"/>
        </w:numPr>
      </w:pPr>
      <w:r>
        <w:t>Existing User</w:t>
      </w:r>
    </w:p>
    <w:p w14:paraId="02606155" w14:textId="3531C5B7" w:rsidR="005D7572" w:rsidRDefault="005D7572" w:rsidP="005D7572">
      <w:pPr>
        <w:pStyle w:val="ListParagraph"/>
        <w:numPr>
          <w:ilvl w:val="0"/>
          <w:numId w:val="36"/>
        </w:numPr>
      </w:pPr>
      <w:r>
        <w:t>Login</w:t>
      </w:r>
    </w:p>
    <w:p w14:paraId="517ACC28" w14:textId="2505A3B3" w:rsidR="005D7572" w:rsidRDefault="005D7572" w:rsidP="005D7572">
      <w:pPr>
        <w:pStyle w:val="ListParagraph"/>
        <w:numPr>
          <w:ilvl w:val="0"/>
          <w:numId w:val="36"/>
        </w:numPr>
      </w:pPr>
      <w:r>
        <w:t>Authenticate</w:t>
      </w:r>
    </w:p>
    <w:p w14:paraId="63E7E16D" w14:textId="055E7840" w:rsidR="009E68FC" w:rsidRDefault="00026ED9" w:rsidP="002E1CD7">
      <w:pPr>
        <w:pStyle w:val="ListParagraph"/>
        <w:numPr>
          <w:ilvl w:val="0"/>
          <w:numId w:val="33"/>
        </w:numPr>
      </w:pPr>
      <w:r>
        <w:t>Looking for Charity</w:t>
      </w:r>
    </w:p>
    <w:p w14:paraId="4B015B23" w14:textId="42FC54C1" w:rsidR="009E68FC" w:rsidRDefault="00026ED9" w:rsidP="009E68FC">
      <w:pPr>
        <w:pStyle w:val="ListParagraph"/>
        <w:numPr>
          <w:ilvl w:val="0"/>
          <w:numId w:val="34"/>
        </w:numPr>
      </w:pPr>
      <w:r>
        <w:t>Post Ad(s)</w:t>
      </w:r>
    </w:p>
    <w:p w14:paraId="678AEBF6" w14:textId="77777777" w:rsidR="009E68FC" w:rsidRDefault="009E68FC" w:rsidP="009E68FC">
      <w:pPr>
        <w:pStyle w:val="ListParagraph"/>
        <w:numPr>
          <w:ilvl w:val="0"/>
          <w:numId w:val="34"/>
        </w:numPr>
      </w:pPr>
      <w:r>
        <w:t>Searching</w:t>
      </w:r>
    </w:p>
    <w:p w14:paraId="101561DF" w14:textId="5F4BA615" w:rsidR="002E1CD7" w:rsidRDefault="009E68FC" w:rsidP="002E1CD7">
      <w:pPr>
        <w:pStyle w:val="ListParagraph"/>
        <w:numPr>
          <w:ilvl w:val="0"/>
          <w:numId w:val="34"/>
        </w:numPr>
      </w:pPr>
      <w:r>
        <w:t>Request charity</w:t>
      </w:r>
    </w:p>
    <w:p w14:paraId="742F63A5" w14:textId="31A22ED7" w:rsidR="00026ED9" w:rsidRDefault="00026ED9" w:rsidP="002E1CD7">
      <w:pPr>
        <w:pStyle w:val="ListParagraph"/>
        <w:numPr>
          <w:ilvl w:val="0"/>
          <w:numId w:val="34"/>
        </w:numPr>
      </w:pPr>
      <w:r>
        <w:t>Need Help</w:t>
      </w:r>
    </w:p>
    <w:p w14:paraId="5E51D917" w14:textId="1B973174" w:rsidR="00026ED9" w:rsidRDefault="00026ED9" w:rsidP="002E1CD7">
      <w:pPr>
        <w:pStyle w:val="ListParagraph"/>
        <w:numPr>
          <w:ilvl w:val="0"/>
          <w:numId w:val="33"/>
        </w:numPr>
      </w:pPr>
      <w:r>
        <w:t xml:space="preserve">Submit </w:t>
      </w:r>
      <w:r w:rsidR="008D70B5">
        <w:t>donation</w:t>
      </w:r>
    </w:p>
    <w:p w14:paraId="3717A09B" w14:textId="48204A62" w:rsidR="00026ED9" w:rsidRDefault="00026ED9" w:rsidP="00026ED9">
      <w:pPr>
        <w:pStyle w:val="ListParagraph"/>
        <w:numPr>
          <w:ilvl w:val="0"/>
          <w:numId w:val="37"/>
        </w:numPr>
      </w:pPr>
      <w:r>
        <w:t xml:space="preserve">Post </w:t>
      </w:r>
      <w:r w:rsidR="008D70B5">
        <w:t xml:space="preserve">donation </w:t>
      </w:r>
      <w:r>
        <w:t>Ad(s)</w:t>
      </w:r>
    </w:p>
    <w:p w14:paraId="3B2E0245" w14:textId="2EBE1A9F" w:rsidR="00026ED9" w:rsidRDefault="00026ED9" w:rsidP="00026ED9">
      <w:pPr>
        <w:pStyle w:val="ListParagraph"/>
        <w:numPr>
          <w:ilvl w:val="0"/>
          <w:numId w:val="37"/>
        </w:numPr>
      </w:pPr>
      <w:r>
        <w:t xml:space="preserve">Searching </w:t>
      </w:r>
    </w:p>
    <w:p w14:paraId="4E101BC7" w14:textId="09819A83" w:rsidR="00026ED9" w:rsidRDefault="00026ED9" w:rsidP="00026ED9">
      <w:pPr>
        <w:pStyle w:val="ListParagraph"/>
        <w:numPr>
          <w:ilvl w:val="0"/>
          <w:numId w:val="37"/>
        </w:numPr>
      </w:pPr>
      <w:r>
        <w:t>Respond to Charity Ad(s)</w:t>
      </w:r>
    </w:p>
    <w:p w14:paraId="4C11408C" w14:textId="7A1B5CB5" w:rsidR="00026ED9" w:rsidRDefault="00026ED9" w:rsidP="00026ED9">
      <w:pPr>
        <w:pStyle w:val="ListParagraph"/>
        <w:numPr>
          <w:ilvl w:val="0"/>
          <w:numId w:val="37"/>
        </w:numPr>
      </w:pPr>
      <w:r>
        <w:t>Need Help</w:t>
      </w:r>
    </w:p>
    <w:p w14:paraId="382C8AEF" w14:textId="06C07BDA" w:rsidR="002E1CD7" w:rsidRDefault="002E1CD7" w:rsidP="002E1CD7">
      <w:pPr>
        <w:pStyle w:val="ListParagraph"/>
        <w:numPr>
          <w:ilvl w:val="0"/>
          <w:numId w:val="33"/>
        </w:numPr>
      </w:pPr>
      <w:r w:rsidRPr="002E1CD7">
        <w:t>Outside visitor</w:t>
      </w:r>
    </w:p>
    <w:p w14:paraId="397CF4ED" w14:textId="0C359FDB" w:rsidR="00862AD7" w:rsidRDefault="00862AD7" w:rsidP="00026ED9">
      <w:pPr>
        <w:pStyle w:val="ListParagraph"/>
        <w:numPr>
          <w:ilvl w:val="0"/>
          <w:numId w:val="38"/>
        </w:numPr>
      </w:pPr>
      <w:r>
        <w:t>Visit Website (Mobile App Not Accessible without login)</w:t>
      </w:r>
    </w:p>
    <w:p w14:paraId="215C037C" w14:textId="23ACDBE7" w:rsidR="00026ED9" w:rsidRDefault="003D2DCF" w:rsidP="00026ED9">
      <w:pPr>
        <w:pStyle w:val="ListParagraph"/>
        <w:numPr>
          <w:ilvl w:val="0"/>
          <w:numId w:val="38"/>
        </w:numPr>
      </w:pPr>
      <w:r>
        <w:t xml:space="preserve">Searching </w:t>
      </w:r>
    </w:p>
    <w:p w14:paraId="17B4EFB0" w14:textId="56492E15" w:rsidR="003D2DCF" w:rsidRDefault="000D6EC3" w:rsidP="00026ED9">
      <w:pPr>
        <w:pStyle w:val="ListParagraph"/>
        <w:numPr>
          <w:ilvl w:val="0"/>
          <w:numId w:val="38"/>
        </w:numPr>
      </w:pPr>
      <w:r>
        <w:t xml:space="preserve">Can Visit </w:t>
      </w:r>
      <w:r w:rsidR="003D2DCF">
        <w:t>charity and donation Ad(s).</w:t>
      </w:r>
    </w:p>
    <w:p w14:paraId="249B049B" w14:textId="050A04FA" w:rsidR="008B7A3E" w:rsidRDefault="004766C8" w:rsidP="008B7A3E">
      <w:pPr>
        <w:pStyle w:val="ListParagraph"/>
        <w:numPr>
          <w:ilvl w:val="0"/>
          <w:numId w:val="38"/>
        </w:numPr>
      </w:pPr>
      <w:r>
        <w:t>Only View Public information (Sign in is required to see All)</w:t>
      </w:r>
      <w:r w:rsidR="00E84068">
        <w:t>.</w:t>
      </w:r>
    </w:p>
    <w:p w14:paraId="4D5D7A83" w14:textId="77777777" w:rsidR="002E0555" w:rsidRDefault="002E0555" w:rsidP="002E0555">
      <w:pPr>
        <w:pStyle w:val="ListParagraph"/>
        <w:numPr>
          <w:ilvl w:val="0"/>
          <w:numId w:val="33"/>
        </w:numPr>
      </w:pPr>
      <w:r>
        <w:t>Contact Module</w:t>
      </w:r>
    </w:p>
    <w:p w14:paraId="794139E0" w14:textId="77777777" w:rsidR="002E0555" w:rsidRDefault="002E0555" w:rsidP="002E0555">
      <w:pPr>
        <w:pStyle w:val="ListParagraph"/>
        <w:numPr>
          <w:ilvl w:val="0"/>
          <w:numId w:val="33"/>
        </w:numPr>
      </w:pPr>
      <w:r>
        <w:t>Ad(s) Posting Module</w:t>
      </w:r>
    </w:p>
    <w:p w14:paraId="6C6DA6FC" w14:textId="6F1EF15D" w:rsidR="008B7A3E" w:rsidRDefault="008B7A3E" w:rsidP="002E0555">
      <w:pPr>
        <w:pStyle w:val="ListParagraph"/>
        <w:numPr>
          <w:ilvl w:val="0"/>
          <w:numId w:val="33"/>
        </w:numPr>
      </w:pPr>
      <w:r>
        <w:br w:type="page"/>
      </w:r>
    </w:p>
    <w:p w14:paraId="792EA5BE" w14:textId="258FCA2F" w:rsidR="002860C6" w:rsidRPr="00855982" w:rsidRDefault="00352267" w:rsidP="002860C6">
      <w:pPr>
        <w:pStyle w:val="Heading1"/>
      </w:pPr>
      <w:r>
        <w:lastRenderedPageBreak/>
        <w:t>1</w:t>
      </w:r>
      <w:r w:rsidR="009A0544">
        <w:t xml:space="preserve"> </w:t>
      </w:r>
      <w:r>
        <w:t xml:space="preserve">- </w:t>
      </w:r>
      <w:r w:rsidR="002860C6">
        <w:t>New user</w:t>
      </w:r>
    </w:p>
    <w:p w14:paraId="54456394" w14:textId="2C1D112F" w:rsidR="008B7A3E" w:rsidRDefault="00D01378" w:rsidP="008B7A3E">
      <w:r>
        <w:rPr>
          <w:noProof/>
        </w:rPr>
        <w:drawing>
          <wp:inline distT="0" distB="0" distL="0" distR="0" wp14:anchorId="455C8789" wp14:editId="35FF168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8C81" w14:textId="2C3BFE1F" w:rsidR="00D01378" w:rsidRDefault="00DB3ADD" w:rsidP="00D01378">
      <w:pPr>
        <w:pStyle w:val="Heading1"/>
      </w:pPr>
      <w:r>
        <w:t>2</w:t>
      </w:r>
      <w:r w:rsidR="00D01378">
        <w:t xml:space="preserve"> - </w:t>
      </w:r>
      <w:r w:rsidR="002E11F7">
        <w:t>Existing</w:t>
      </w:r>
      <w:r w:rsidR="00D01378">
        <w:t xml:space="preserve"> user</w:t>
      </w:r>
    </w:p>
    <w:p w14:paraId="3EDB50D9" w14:textId="3A1BFCF6" w:rsidR="00DB3ADD" w:rsidRPr="00DB3ADD" w:rsidRDefault="00E76A0B" w:rsidP="00DB3ADD">
      <w:r>
        <w:rPr>
          <w:noProof/>
        </w:rPr>
        <w:drawing>
          <wp:inline distT="0" distB="0" distL="0" distR="0" wp14:anchorId="0BACD8B3" wp14:editId="3DD34FA3">
            <wp:extent cx="5943600" cy="2264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1BA4" w14:textId="0F3402A9" w:rsidR="00D01378" w:rsidRDefault="00DB3ADD" w:rsidP="00D01378">
      <w:pPr>
        <w:pStyle w:val="Heading1"/>
      </w:pPr>
      <w:r>
        <w:lastRenderedPageBreak/>
        <w:t>3</w:t>
      </w:r>
      <w:r w:rsidR="00D01378">
        <w:t xml:space="preserve"> </w:t>
      </w:r>
      <w:r w:rsidR="009E7CC1">
        <w:t>–</w:t>
      </w:r>
      <w:r w:rsidR="00D01378">
        <w:t xml:space="preserve"> </w:t>
      </w:r>
      <w:r w:rsidR="009E7CC1">
        <w:t>Looking for charity</w:t>
      </w:r>
    </w:p>
    <w:p w14:paraId="5956C30B" w14:textId="528A319D" w:rsidR="00DB3ADD" w:rsidRPr="00DB3ADD" w:rsidRDefault="00912C8B" w:rsidP="00DB3ADD">
      <w:r>
        <w:rPr>
          <w:noProof/>
        </w:rPr>
        <w:drawing>
          <wp:inline distT="0" distB="0" distL="0" distR="0" wp14:anchorId="13FA514A" wp14:editId="7EF9DC6D">
            <wp:extent cx="59436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40FD7" w14:textId="0F04AF86" w:rsidR="00D01378" w:rsidRDefault="00DB3ADD" w:rsidP="00D01378">
      <w:pPr>
        <w:pStyle w:val="Heading1"/>
      </w:pPr>
      <w:r>
        <w:t>4</w:t>
      </w:r>
      <w:r w:rsidR="00D01378">
        <w:t xml:space="preserve"> </w:t>
      </w:r>
      <w:r w:rsidR="009E7CC1">
        <w:t>–</w:t>
      </w:r>
      <w:r w:rsidR="00D01378">
        <w:t xml:space="preserve"> </w:t>
      </w:r>
      <w:r w:rsidR="009E7CC1">
        <w:t>Submit donation</w:t>
      </w:r>
    </w:p>
    <w:p w14:paraId="41CE72E8" w14:textId="2BAC1F41" w:rsidR="00DB3ADD" w:rsidRPr="00DB3ADD" w:rsidRDefault="004C21B7" w:rsidP="00DB3ADD">
      <w:r>
        <w:rPr>
          <w:noProof/>
        </w:rPr>
        <w:drawing>
          <wp:inline distT="0" distB="0" distL="0" distR="0" wp14:anchorId="7E8AC520" wp14:editId="10A52C96">
            <wp:extent cx="594360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864C" w14:textId="77777777" w:rsidR="00BE699E" w:rsidRPr="00855982" w:rsidRDefault="00BE699E" w:rsidP="00BE699E">
      <w:pPr>
        <w:pStyle w:val="Heading1"/>
      </w:pPr>
      <w:r>
        <w:t>5 – Outside visitor</w:t>
      </w:r>
    </w:p>
    <w:p w14:paraId="5841FE8E" w14:textId="77777777" w:rsidR="00BE699E" w:rsidRDefault="00BE699E" w:rsidP="00BE699E">
      <w:r>
        <w:t>Points Mentioned above</w:t>
      </w:r>
    </w:p>
    <w:p w14:paraId="76CF6B9E" w14:textId="4745FD6F" w:rsidR="00BE699E" w:rsidRPr="00855982" w:rsidRDefault="00486859" w:rsidP="00BE699E">
      <w:pPr>
        <w:pStyle w:val="Heading1"/>
      </w:pPr>
      <w:r>
        <w:lastRenderedPageBreak/>
        <w:t>6</w:t>
      </w:r>
      <w:r w:rsidR="00BE699E">
        <w:t xml:space="preserve"> – </w:t>
      </w:r>
      <w:r w:rsidR="00BE699E" w:rsidRPr="00BE699E">
        <w:t>Contact Module</w:t>
      </w:r>
    </w:p>
    <w:p w14:paraId="0E608B08" w14:textId="235D2F8E" w:rsidR="00BE699E" w:rsidRDefault="00CE08A9" w:rsidP="00BE699E">
      <w:r>
        <w:rPr>
          <w:noProof/>
        </w:rPr>
        <w:drawing>
          <wp:inline distT="0" distB="0" distL="0" distR="0" wp14:anchorId="015EE015" wp14:editId="024EC80C">
            <wp:extent cx="59436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647C" w14:textId="3824C27E" w:rsidR="00BE699E" w:rsidRPr="00855982" w:rsidRDefault="00486859" w:rsidP="00BE699E">
      <w:pPr>
        <w:pStyle w:val="Heading1"/>
      </w:pPr>
      <w:r>
        <w:t>7</w:t>
      </w:r>
      <w:r w:rsidR="00BE699E">
        <w:t xml:space="preserve"> – </w:t>
      </w:r>
      <w:r w:rsidR="00D25EFF" w:rsidRPr="00D25EFF">
        <w:t>Ad(s) Posting Module</w:t>
      </w:r>
    </w:p>
    <w:p w14:paraId="4495B3D3" w14:textId="5EDE7F22" w:rsidR="00BE699E" w:rsidRDefault="00FD0459" w:rsidP="00BE699E">
      <w:r>
        <w:rPr>
          <w:noProof/>
        </w:rPr>
        <w:drawing>
          <wp:inline distT="0" distB="0" distL="0" distR="0" wp14:anchorId="0E0AEF27" wp14:editId="70F0BF0E">
            <wp:extent cx="59436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2FC69F" w14:textId="77777777" w:rsidR="00DB3ADD" w:rsidRPr="00855982" w:rsidRDefault="00DB3ADD" w:rsidP="008B7A3E"/>
    <w:sectPr w:rsidR="00DB3ADD" w:rsidRPr="00855982" w:rsidSect="00855982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2931C" w14:textId="77777777" w:rsidR="00B54C75" w:rsidRDefault="00B54C75" w:rsidP="00855982">
      <w:pPr>
        <w:spacing w:after="0" w:line="240" w:lineRule="auto"/>
      </w:pPr>
      <w:r>
        <w:separator/>
      </w:r>
    </w:p>
  </w:endnote>
  <w:endnote w:type="continuationSeparator" w:id="0">
    <w:p w14:paraId="11A93D7C" w14:textId="77777777" w:rsidR="00B54C75" w:rsidRDefault="00B54C7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94880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3A0B5" w14:textId="77777777" w:rsidR="00B54C75" w:rsidRDefault="00B54C75" w:rsidP="00855982">
      <w:pPr>
        <w:spacing w:after="0" w:line="240" w:lineRule="auto"/>
      </w:pPr>
      <w:r>
        <w:separator/>
      </w:r>
    </w:p>
  </w:footnote>
  <w:footnote w:type="continuationSeparator" w:id="0">
    <w:p w14:paraId="0E3834AD" w14:textId="77777777" w:rsidR="00B54C75" w:rsidRDefault="00B54C7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B7130"/>
    <w:multiLevelType w:val="hybridMultilevel"/>
    <w:tmpl w:val="DF9CE6A2"/>
    <w:lvl w:ilvl="0" w:tplc="C6541A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7B20010"/>
    <w:multiLevelType w:val="hybridMultilevel"/>
    <w:tmpl w:val="91BE968E"/>
    <w:lvl w:ilvl="0" w:tplc="58C27DF6">
      <w:start w:val="1"/>
      <w:numFmt w:val="lowerLetter"/>
      <w:lvlText w:val="%1)"/>
      <w:lvlJc w:val="left"/>
      <w:pPr>
        <w:ind w:left="1428" w:hanging="72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9862949"/>
    <w:multiLevelType w:val="hybridMultilevel"/>
    <w:tmpl w:val="7C74CCE8"/>
    <w:lvl w:ilvl="0" w:tplc="00E6B9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99F21FD"/>
    <w:multiLevelType w:val="hybridMultilevel"/>
    <w:tmpl w:val="CD1A0A1A"/>
    <w:lvl w:ilvl="0" w:tplc="00E6B9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C24DCD"/>
    <w:multiLevelType w:val="hybridMultilevel"/>
    <w:tmpl w:val="145EA4D0"/>
    <w:lvl w:ilvl="0" w:tplc="00E6B9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320044"/>
    <w:multiLevelType w:val="hybridMultilevel"/>
    <w:tmpl w:val="7ADCEB8A"/>
    <w:lvl w:ilvl="0" w:tplc="00E6B9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162DF3"/>
    <w:multiLevelType w:val="hybridMultilevel"/>
    <w:tmpl w:val="C4D49DF6"/>
    <w:lvl w:ilvl="0" w:tplc="00E6B9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9B3395"/>
    <w:multiLevelType w:val="hybridMultilevel"/>
    <w:tmpl w:val="E65CE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149B9"/>
    <w:multiLevelType w:val="hybridMultilevel"/>
    <w:tmpl w:val="23525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9"/>
  </w:num>
  <w:num w:numId="30">
    <w:abstractNumId w:val="10"/>
  </w:num>
  <w:num w:numId="31">
    <w:abstractNumId w:val="17"/>
  </w:num>
  <w:num w:numId="32">
    <w:abstractNumId w:val="25"/>
  </w:num>
  <w:num w:numId="33">
    <w:abstractNumId w:val="26"/>
  </w:num>
  <w:num w:numId="34">
    <w:abstractNumId w:val="21"/>
  </w:num>
  <w:num w:numId="35">
    <w:abstractNumId w:val="24"/>
  </w:num>
  <w:num w:numId="36">
    <w:abstractNumId w:val="22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49"/>
    <w:rsid w:val="00026ED9"/>
    <w:rsid w:val="000D6EC3"/>
    <w:rsid w:val="000F4C01"/>
    <w:rsid w:val="001A3A87"/>
    <w:rsid w:val="001D4362"/>
    <w:rsid w:val="002860C6"/>
    <w:rsid w:val="002C7949"/>
    <w:rsid w:val="002E0555"/>
    <w:rsid w:val="002E11F7"/>
    <w:rsid w:val="002E1CD7"/>
    <w:rsid w:val="00352267"/>
    <w:rsid w:val="003D2DCF"/>
    <w:rsid w:val="004766C8"/>
    <w:rsid w:val="004821BC"/>
    <w:rsid w:val="00486859"/>
    <w:rsid w:val="004A3CE3"/>
    <w:rsid w:val="004C21B7"/>
    <w:rsid w:val="005D7572"/>
    <w:rsid w:val="006721AC"/>
    <w:rsid w:val="007833A7"/>
    <w:rsid w:val="00855982"/>
    <w:rsid w:val="00862AD7"/>
    <w:rsid w:val="00877179"/>
    <w:rsid w:val="00877BB9"/>
    <w:rsid w:val="00897558"/>
    <w:rsid w:val="008B7A3E"/>
    <w:rsid w:val="008D70B5"/>
    <w:rsid w:val="00912C8B"/>
    <w:rsid w:val="009A0544"/>
    <w:rsid w:val="009A595E"/>
    <w:rsid w:val="009E68FC"/>
    <w:rsid w:val="009E7CC1"/>
    <w:rsid w:val="00A10484"/>
    <w:rsid w:val="00B54C75"/>
    <w:rsid w:val="00BE699E"/>
    <w:rsid w:val="00BF15EB"/>
    <w:rsid w:val="00C06216"/>
    <w:rsid w:val="00C16BB8"/>
    <w:rsid w:val="00CE08A9"/>
    <w:rsid w:val="00CE617C"/>
    <w:rsid w:val="00CF7735"/>
    <w:rsid w:val="00D01378"/>
    <w:rsid w:val="00D25EFF"/>
    <w:rsid w:val="00DB3ADD"/>
    <w:rsid w:val="00E76A0B"/>
    <w:rsid w:val="00E84068"/>
    <w:rsid w:val="00FD0459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39D6"/>
  <w15:chartTrackingRefBased/>
  <w15:docId w15:val="{E8F65A2A-1F88-4B16-AC4A-8E5B378A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9E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e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201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Adeel</dc:creator>
  <cp:lastModifiedBy>Adeel</cp:lastModifiedBy>
  <cp:revision>45</cp:revision>
  <dcterms:created xsi:type="dcterms:W3CDTF">2020-02-05T06:33:00Z</dcterms:created>
  <dcterms:modified xsi:type="dcterms:W3CDTF">2020-02-10T11:46:00Z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